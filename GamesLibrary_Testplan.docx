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7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1985"/>
        <w:gridCol w:w="1984"/>
        <w:gridCol w:w="3969"/>
        <w:gridCol w:w="5103"/>
      </w:tblGrid>
      <w:tr w:rsidR="00960855" w14:paraId="3E3E2D52" w14:textId="77777777" w:rsidTr="002E4748">
        <w:tblPrEx>
          <w:tblCellMar>
            <w:top w:w="0" w:type="dxa"/>
            <w:bottom w:w="0" w:type="dxa"/>
          </w:tblCellMar>
        </w:tblPrEx>
        <w:trPr>
          <w:trHeight w:val="274"/>
        </w:trPr>
        <w:tc>
          <w:tcPr>
            <w:tcW w:w="851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746A6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850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E42D2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UC</w:t>
            </w:r>
          </w:p>
        </w:tc>
        <w:tc>
          <w:tcPr>
            <w:tcW w:w="1985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63726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984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2E83DF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Pre-condition</w:t>
            </w:r>
          </w:p>
        </w:tc>
        <w:tc>
          <w:tcPr>
            <w:tcW w:w="3969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DE66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5103" w:type="dxa"/>
            <w:tcBorders>
              <w:bottom w:val="single" w:sz="12" w:space="0" w:color="9CC2E5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1C779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</w:tr>
      <w:tr w:rsidR="00960855" w14:paraId="14B41DA8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5D7DC0" w14:textId="77777777" w:rsidR="00960855" w:rsidRDefault="00000000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TC-01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AE1C39" w14:textId="77777777" w:rsidR="00960855" w:rsidRDefault="00000000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78B8" w14:textId="79783243" w:rsidR="00960855" w:rsidRDefault="001A13F9">
            <w:pPr>
              <w:spacing w:after="0" w:line="240" w:lineRule="auto"/>
            </w:pPr>
            <w:r>
              <w:t xml:space="preserve">User </w:t>
            </w:r>
            <w:r w:rsidR="00D56E61">
              <w:t>register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D05A9" w14:textId="45017051" w:rsidR="00960855" w:rsidRDefault="001A13F9">
            <w:pPr>
              <w:spacing w:after="0" w:line="240" w:lineRule="auto"/>
            </w:pPr>
            <w:r>
              <w:t xml:space="preserve">User </w:t>
            </w:r>
            <w:r w:rsidR="00522463">
              <w:t>navigated to register page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D14A1" w14:textId="09C0DB63" w:rsidR="001A13F9" w:rsidRDefault="001A13F9">
            <w:pPr>
              <w:spacing w:after="0" w:line="240" w:lineRule="auto"/>
            </w:pPr>
            <w:r>
              <w:t>Gender: Man</w:t>
            </w:r>
          </w:p>
          <w:p w14:paraId="0E55BCF6" w14:textId="48FB17E6" w:rsidR="00960855" w:rsidRDefault="001A13F9">
            <w:pPr>
              <w:spacing w:after="0" w:line="240" w:lineRule="auto"/>
            </w:pPr>
            <w:r>
              <w:t>First name: Jarno</w:t>
            </w:r>
          </w:p>
          <w:p w14:paraId="13E46D19" w14:textId="63D0BE00" w:rsidR="001A13F9" w:rsidRDefault="001A13F9">
            <w:pPr>
              <w:spacing w:after="0" w:line="240" w:lineRule="auto"/>
            </w:pPr>
            <w:r>
              <w:t>Last name:</w:t>
            </w:r>
            <w:r>
              <w:t xml:space="preserve"> Dijkmans</w:t>
            </w:r>
          </w:p>
          <w:p w14:paraId="62D08F06" w14:textId="20093D0E" w:rsidR="001A13F9" w:rsidRDefault="001A13F9">
            <w:pPr>
              <w:spacing w:after="0" w:line="240" w:lineRule="auto"/>
            </w:pPr>
            <w:r>
              <w:t xml:space="preserve">Email: </w:t>
            </w:r>
            <w:hyperlink r:id="rId6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1D77F7A0" w14:textId="56C5415B" w:rsidR="00522463" w:rsidRDefault="00522463">
            <w:pPr>
              <w:spacing w:after="0" w:line="240" w:lineRule="auto"/>
            </w:pPr>
            <w:r>
              <w:t>Password: 1234</w:t>
            </w:r>
          </w:p>
          <w:p w14:paraId="16F0AD7C" w14:textId="635C3AE2" w:rsidR="001A13F9" w:rsidRDefault="001A13F9">
            <w:pPr>
              <w:spacing w:after="0" w:line="240" w:lineRule="auto"/>
            </w:pPr>
            <w:proofErr w:type="spellStart"/>
            <w:r>
              <w:t>Zipcode</w:t>
            </w:r>
            <w:proofErr w:type="spellEnd"/>
            <w:r>
              <w:t>: 5521NH</w:t>
            </w:r>
          </w:p>
          <w:p w14:paraId="644BE404" w14:textId="218EF720" w:rsidR="001A13F9" w:rsidRDefault="001A13F9">
            <w:pPr>
              <w:spacing w:after="0" w:line="240" w:lineRule="auto"/>
            </w:pPr>
            <w:r>
              <w:t xml:space="preserve">Address: </w:t>
            </w:r>
            <w:proofErr w:type="spellStart"/>
            <w:r>
              <w:t>Hazenstraat</w:t>
            </w:r>
            <w:proofErr w:type="spellEnd"/>
          </w:p>
          <w:p w14:paraId="04AB5946" w14:textId="0500C46D" w:rsidR="001A13F9" w:rsidRDefault="001A13F9">
            <w:pPr>
              <w:spacing w:after="0" w:line="240" w:lineRule="auto"/>
            </w:pPr>
            <w:r>
              <w:t>House number: 9a</w:t>
            </w:r>
          </w:p>
          <w:p w14:paraId="097C2EFE" w14:textId="0CB20478" w:rsidR="001A13F9" w:rsidRDefault="00D56E61">
            <w:pPr>
              <w:spacing w:after="0" w:line="240" w:lineRule="auto"/>
            </w:pPr>
            <w:r>
              <w:t>Phone number</w:t>
            </w:r>
            <w:r w:rsidR="001A13F9">
              <w:t>: 06-12137055</w:t>
            </w:r>
          </w:p>
          <w:p w14:paraId="6A1EDD90" w14:textId="4FA14728" w:rsidR="001A13F9" w:rsidRDefault="00D56E61">
            <w:pPr>
              <w:spacing w:after="0" w:line="240" w:lineRule="auto"/>
            </w:pPr>
            <w:r>
              <w:t>Birthdate</w:t>
            </w:r>
            <w:r w:rsidR="001A13F9">
              <w:t xml:space="preserve">: 24 </w:t>
            </w:r>
            <w:proofErr w:type="spellStart"/>
            <w:r w:rsidR="001A13F9">
              <w:t>Junuary</w:t>
            </w:r>
            <w:proofErr w:type="spellEnd"/>
            <w:r w:rsidR="001A13F9">
              <w:t xml:space="preserve"> 2002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CDDB" w14:textId="4D45E2BA" w:rsidR="00960855" w:rsidRDefault="001A13F9">
            <w:pPr>
              <w:spacing w:after="0" w:line="240" w:lineRule="auto"/>
            </w:pPr>
            <w:r>
              <w:t>Successful</w:t>
            </w:r>
            <w:r w:rsidR="00D56E61">
              <w:t>ly</w:t>
            </w:r>
            <w:r>
              <w:t xml:space="preserve"> create an account for an user.</w:t>
            </w:r>
          </w:p>
        </w:tc>
      </w:tr>
      <w:tr w:rsidR="00960855" w14:paraId="500E38D8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E27A5D" w14:textId="631E5309" w:rsidR="00960855" w:rsidRDefault="00D56E6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TC-02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7D34CC" w14:textId="7E2B52A9" w:rsidR="00960855" w:rsidRDefault="00D56E61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F6F59" w14:textId="1C667F13" w:rsidR="00960855" w:rsidRDefault="00522463">
            <w:pPr>
              <w:spacing w:after="0" w:line="240" w:lineRule="auto"/>
            </w:pPr>
            <w:r>
              <w:t>User logs in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F58E8" w14:textId="3997EBC9" w:rsidR="00960855" w:rsidRDefault="00522463">
            <w:pPr>
              <w:spacing w:after="0" w:line="240" w:lineRule="auto"/>
            </w:pPr>
            <w:r>
              <w:t>User created account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E48B08" w14:textId="52AB32E1" w:rsidR="00960855" w:rsidRDefault="00522463">
            <w:pPr>
              <w:spacing w:after="0" w:line="240" w:lineRule="auto"/>
            </w:pPr>
            <w:r>
              <w:t xml:space="preserve">Username: </w:t>
            </w:r>
            <w:hyperlink r:id="rId7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0242C99A" w14:textId="0ABC5697" w:rsidR="00522463" w:rsidRDefault="00522463">
            <w:pPr>
              <w:spacing w:after="0" w:line="240" w:lineRule="auto"/>
            </w:pPr>
            <w:r>
              <w:t>Password: 1234</w:t>
            </w: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CBC3C" w14:textId="30A65369" w:rsidR="00960855" w:rsidRDefault="00522463">
            <w:pPr>
              <w:spacing w:after="0" w:line="240" w:lineRule="auto"/>
            </w:pPr>
            <w:r>
              <w:t>User is logged in to the system.</w:t>
            </w:r>
          </w:p>
        </w:tc>
      </w:tr>
      <w:tr w:rsidR="00960855" w14:paraId="48CF1670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884A" w14:textId="56B153D5" w:rsidR="00960855" w:rsidRDefault="0052246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TC-03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46635" w14:textId="2870AD20" w:rsidR="00960855" w:rsidRDefault="00522463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1EB99" w14:textId="73D08BF4" w:rsidR="00960855" w:rsidRDefault="00522463">
            <w:pPr>
              <w:spacing w:after="0" w:line="240" w:lineRule="auto"/>
            </w:pPr>
            <w:r>
              <w:t>User logs out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83F74" w14:textId="77777777" w:rsidR="00960855" w:rsidRDefault="00960855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6E3B5" w14:textId="77777777" w:rsidR="00960855" w:rsidRDefault="00960855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A9B28" w14:textId="196CC557" w:rsidR="00960855" w:rsidRPr="00444E91" w:rsidRDefault="00522463">
            <w:pPr>
              <w:spacing w:after="0" w:line="240" w:lineRule="auto"/>
              <w:rPr>
                <w:lang w:val="en-US"/>
              </w:rPr>
            </w:pPr>
            <w:r>
              <w:t xml:space="preserve">System </w:t>
            </w:r>
            <w:r w:rsidR="00444E91">
              <w:t>notifies the user that they are logged out.</w:t>
            </w:r>
          </w:p>
        </w:tc>
      </w:tr>
      <w:tr w:rsidR="00960855" w14:paraId="62BE1093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9C9669" w14:textId="5B68D3D6" w:rsidR="00960855" w:rsidRDefault="00444E9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TC-04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31E2C" w14:textId="34EB7B6E" w:rsidR="00960855" w:rsidRDefault="00444E91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96AA2" w14:textId="010CC60C" w:rsidR="00960855" w:rsidRDefault="002E4748">
            <w:pPr>
              <w:spacing w:after="0" w:line="240" w:lineRule="auto"/>
            </w:pPr>
            <w:r>
              <w:t>Empty cart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C8ADE" w14:textId="77777777" w:rsidR="00960855" w:rsidRDefault="00960855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81B19" w14:textId="77777777" w:rsidR="00960855" w:rsidRDefault="00960855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146D9E" w14:textId="27652721" w:rsidR="00960855" w:rsidRDefault="002E4748">
            <w:pPr>
              <w:spacing w:after="0" w:line="240" w:lineRule="auto"/>
            </w:pPr>
            <w:r>
              <w:t xml:space="preserve">An empty cart is shown and an error message is shown that the payment was not successful. </w:t>
            </w:r>
          </w:p>
        </w:tc>
      </w:tr>
      <w:tr w:rsidR="00960855" w14:paraId="3E7BC8AF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8ED0DD" w14:textId="3F989761" w:rsidR="00960855" w:rsidRDefault="002E47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TC-05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F729E" w14:textId="35A030A8" w:rsidR="00960855" w:rsidRDefault="002E4748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D0A6B" w14:textId="620B083D" w:rsidR="00960855" w:rsidRDefault="002E4748">
            <w:pPr>
              <w:spacing w:after="0" w:line="240" w:lineRule="auto"/>
            </w:pPr>
            <w:r>
              <w:t>Place order without valid payment information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555774" w14:textId="63EC7C53" w:rsidR="002E4748" w:rsidRDefault="002E4748">
            <w:pPr>
              <w:spacing w:after="0" w:line="240" w:lineRule="auto"/>
            </w:pPr>
            <w:r>
              <w:t>1 game in the cart. Logged in with an account.</w:t>
            </w: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C617D" w14:textId="77777777" w:rsidR="00960855" w:rsidRDefault="002E4748">
            <w:pPr>
              <w:spacing w:after="0" w:line="240" w:lineRule="auto"/>
            </w:pPr>
            <w:r>
              <w:t xml:space="preserve">Username: </w:t>
            </w:r>
            <w:hyperlink r:id="rId8" w:history="1">
              <w:r w:rsidRPr="00BD4A03">
                <w:rPr>
                  <w:rStyle w:val="Hyperlink"/>
                </w:rPr>
                <w:t>jarnodijkmans@gmail.com</w:t>
              </w:r>
            </w:hyperlink>
          </w:p>
          <w:p w14:paraId="1E1A3AF3" w14:textId="77777777" w:rsidR="002E4748" w:rsidRDefault="002E4748">
            <w:pPr>
              <w:spacing w:after="0" w:line="240" w:lineRule="auto"/>
            </w:pPr>
            <w:r>
              <w:t>Password: 1234</w:t>
            </w:r>
          </w:p>
          <w:p w14:paraId="3E70F5DE" w14:textId="29E9CA81" w:rsidR="002E4748" w:rsidRDefault="002E4748">
            <w:pPr>
              <w:spacing w:after="0" w:line="240" w:lineRule="auto"/>
            </w:pPr>
            <w:r>
              <w:t>Credit card no: 12445653334988</w:t>
            </w:r>
          </w:p>
          <w:p w14:paraId="177883B7" w14:textId="090A8C83" w:rsidR="002E4748" w:rsidRDefault="002E4748">
            <w:pPr>
              <w:spacing w:after="0" w:line="240" w:lineRule="auto"/>
            </w:pPr>
            <w:r>
              <w:t>Credit card name: J DIJKMANS</w:t>
            </w:r>
          </w:p>
          <w:p w14:paraId="74BD224D" w14:textId="53EDE219" w:rsidR="002E4748" w:rsidRDefault="002E4748">
            <w:pPr>
              <w:spacing w:after="0" w:line="240" w:lineRule="auto"/>
            </w:pPr>
            <w:r>
              <w:t>CCV: 026</w:t>
            </w:r>
          </w:p>
          <w:p w14:paraId="3208D9E7" w14:textId="745FBA3C" w:rsidR="002E4748" w:rsidRDefault="002E4748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C47D1" w14:textId="377E791B" w:rsidR="00960855" w:rsidRDefault="00D02DEB">
            <w:pPr>
              <w:spacing w:after="0" w:line="240" w:lineRule="auto"/>
            </w:pPr>
            <w:r>
              <w:t>An error message is shown that the payment was not successful.</w:t>
            </w:r>
          </w:p>
        </w:tc>
      </w:tr>
      <w:tr w:rsidR="00960855" w14:paraId="31E5CBFB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BE69" w14:textId="72671482" w:rsidR="00960855" w:rsidRDefault="00D02DEB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TC-06</w:t>
            </w: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6B9E01" w14:textId="0C0525AC" w:rsidR="00960855" w:rsidRDefault="00D02DEB">
            <w:pPr>
              <w:spacing w:after="0" w:line="240" w:lineRule="auto"/>
            </w:pPr>
            <w:r>
              <w:t>UC-01</w:t>
            </w: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980BB" w14:textId="75FF496A" w:rsidR="00960855" w:rsidRDefault="00D02DEB">
            <w:pPr>
              <w:spacing w:after="0" w:line="240" w:lineRule="auto"/>
            </w:pPr>
            <w:r>
              <w:t>Product not available</w:t>
            </w: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C3CDB" w14:textId="77777777" w:rsidR="00960855" w:rsidRDefault="00960855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E77CDE" w14:textId="77777777" w:rsidR="00960855" w:rsidRDefault="00960855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AE2C4A" w14:textId="27FF56F0" w:rsidR="00960855" w:rsidRDefault="00D02DEB">
            <w:pPr>
              <w:spacing w:after="0" w:line="240" w:lineRule="auto"/>
            </w:pPr>
            <w:r>
              <w:t>System notifies the user that the product is not available. User is still be able to see details of the game.</w:t>
            </w:r>
          </w:p>
        </w:tc>
      </w:tr>
      <w:tr w:rsidR="00960855" w14:paraId="41978030" w14:textId="77777777" w:rsidTr="002E4748">
        <w:tblPrEx>
          <w:tblCellMar>
            <w:top w:w="0" w:type="dxa"/>
            <w:bottom w:w="0" w:type="dxa"/>
          </w:tblCellMar>
        </w:tblPrEx>
        <w:tc>
          <w:tcPr>
            <w:tcW w:w="851" w:type="dxa"/>
            <w:tcBorders>
              <w:top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F1F65" w14:textId="77777777" w:rsidR="00960855" w:rsidRDefault="00960855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43CE9" w14:textId="77777777" w:rsidR="00960855" w:rsidRDefault="00960855">
            <w:pPr>
              <w:spacing w:after="0" w:line="240" w:lineRule="auto"/>
            </w:pPr>
          </w:p>
        </w:tc>
        <w:tc>
          <w:tcPr>
            <w:tcW w:w="1985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7A9B" w14:textId="77777777" w:rsidR="00960855" w:rsidRDefault="00960855">
            <w:pPr>
              <w:spacing w:after="0" w:line="240" w:lineRule="auto"/>
            </w:pPr>
          </w:p>
        </w:tc>
        <w:tc>
          <w:tcPr>
            <w:tcW w:w="1984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595C7B" w14:textId="77777777" w:rsidR="00960855" w:rsidRDefault="00960855">
            <w:pPr>
              <w:spacing w:after="0" w:line="240" w:lineRule="auto"/>
            </w:pPr>
          </w:p>
        </w:tc>
        <w:tc>
          <w:tcPr>
            <w:tcW w:w="3969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  <w:right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C229" w14:textId="77777777" w:rsidR="00960855" w:rsidRDefault="00960855">
            <w:pPr>
              <w:spacing w:after="0" w:line="240" w:lineRule="auto"/>
            </w:pPr>
          </w:p>
        </w:tc>
        <w:tc>
          <w:tcPr>
            <w:tcW w:w="5103" w:type="dxa"/>
            <w:tcBorders>
              <w:top w:val="single" w:sz="2" w:space="0" w:color="9CC2E5"/>
              <w:left w:val="single" w:sz="2" w:space="0" w:color="9CC2E5"/>
              <w:bottom w:val="single" w:sz="2" w:space="0" w:color="9CC2E5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E72D1" w14:textId="77777777" w:rsidR="00960855" w:rsidRDefault="00960855">
            <w:pPr>
              <w:spacing w:after="0" w:line="240" w:lineRule="auto"/>
            </w:pPr>
          </w:p>
        </w:tc>
      </w:tr>
    </w:tbl>
    <w:p w14:paraId="6C1D771E" w14:textId="50986EC4" w:rsidR="00960855" w:rsidRDefault="00960855"/>
    <w:sectPr w:rsidR="00960855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C43F7" w14:textId="77777777" w:rsidR="0037294B" w:rsidRDefault="0037294B">
      <w:pPr>
        <w:spacing w:after="0" w:line="240" w:lineRule="auto"/>
      </w:pPr>
      <w:r>
        <w:separator/>
      </w:r>
    </w:p>
  </w:endnote>
  <w:endnote w:type="continuationSeparator" w:id="0">
    <w:p w14:paraId="6F393DAD" w14:textId="77777777" w:rsidR="0037294B" w:rsidRDefault="00372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8448" w14:textId="77777777" w:rsidR="0037294B" w:rsidRDefault="0037294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B5A1524" w14:textId="77777777" w:rsidR="0037294B" w:rsidRDefault="00372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960855"/>
    <w:rsid w:val="001A13F9"/>
    <w:rsid w:val="002E4748"/>
    <w:rsid w:val="0037294B"/>
    <w:rsid w:val="00444E91"/>
    <w:rsid w:val="00522463"/>
    <w:rsid w:val="005E4E82"/>
    <w:rsid w:val="00724190"/>
    <w:rsid w:val="007B075E"/>
    <w:rsid w:val="00896597"/>
    <w:rsid w:val="00960855"/>
    <w:rsid w:val="00D02DEB"/>
    <w:rsid w:val="00D5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698E"/>
  <w15:docId w15:val="{BE4F8A74-AAB5-4341-A4BD-6DA86881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rnodijkman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jarnodijkmans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rnodijkmans@gmail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Dijkmans,Jarno J.C.</dc:creator>
  <dc:description/>
  <cp:lastModifiedBy>Dijkmans,Jarno J.C.</cp:lastModifiedBy>
  <cp:revision>6</cp:revision>
  <dcterms:created xsi:type="dcterms:W3CDTF">2023-03-03T15:43:00Z</dcterms:created>
  <dcterms:modified xsi:type="dcterms:W3CDTF">2023-03-03T15:43:00Z</dcterms:modified>
</cp:coreProperties>
</file>